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DAB" w:rsidRDefault="00CB4962" w:rsidP="006F0622">
      <w:pPr>
        <w:jc w:val="center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3.</w:t>
      </w:r>
      <w:r w:rsidR="006F0622" w:rsidRPr="006F0622">
        <w:rPr>
          <w:b/>
          <w:sz w:val="22"/>
          <w:szCs w:val="22"/>
        </w:rPr>
        <w:t>1.5 I can identify and respond to inappropriate content and behaviour</w:t>
      </w:r>
    </w:p>
    <w:p w:rsidR="006F0622" w:rsidRDefault="006F0622" w:rsidP="006F0622">
      <w:pPr>
        <w:rPr>
          <w:sz w:val="22"/>
          <w:szCs w:val="22"/>
        </w:rPr>
      </w:pPr>
      <w:r>
        <w:rPr>
          <w:sz w:val="22"/>
          <w:szCs w:val="22"/>
        </w:rPr>
        <w:t xml:space="preserve">As part of the acceptable use policy for IT at my workplace we </w:t>
      </w:r>
      <w:r w:rsidR="008871F7">
        <w:rPr>
          <w:sz w:val="22"/>
          <w:szCs w:val="22"/>
        </w:rPr>
        <w:t xml:space="preserve">are required to only use email to </w:t>
      </w:r>
      <w:r w:rsidR="00591731">
        <w:rPr>
          <w:sz w:val="22"/>
          <w:szCs w:val="22"/>
        </w:rPr>
        <w:t>represent the organisation</w:t>
      </w:r>
      <w:r>
        <w:rPr>
          <w:sz w:val="22"/>
          <w:szCs w:val="22"/>
        </w:rPr>
        <w:t xml:space="preserve"> e.g. we would not be allowed to run a personal business via our work email address. </w:t>
      </w:r>
      <w:r w:rsidR="00357AC2">
        <w:rPr>
          <w:sz w:val="22"/>
          <w:szCs w:val="22"/>
        </w:rPr>
        <w:t xml:space="preserve">In turn we must also not use our personal email addresses to conduct business on behalf of the workplace. </w:t>
      </w:r>
      <w:r>
        <w:rPr>
          <w:sz w:val="22"/>
          <w:szCs w:val="22"/>
        </w:rPr>
        <w:t>There are a li</w:t>
      </w:r>
      <w:r w:rsidR="00502BFB">
        <w:rPr>
          <w:sz w:val="22"/>
          <w:szCs w:val="22"/>
        </w:rPr>
        <w:t>mited amount of personal uses</w:t>
      </w:r>
      <w:r w:rsidR="00BD40A8">
        <w:rPr>
          <w:sz w:val="22"/>
          <w:szCs w:val="22"/>
        </w:rPr>
        <w:t xml:space="preserve"> permitted </w:t>
      </w:r>
      <w:r w:rsidR="00502BFB">
        <w:rPr>
          <w:sz w:val="22"/>
          <w:szCs w:val="22"/>
        </w:rPr>
        <w:t xml:space="preserve">when using work place </w:t>
      </w:r>
      <w:r>
        <w:rPr>
          <w:sz w:val="22"/>
          <w:szCs w:val="22"/>
        </w:rPr>
        <w:t>email but these must not be excessive or in breach of the</w:t>
      </w:r>
      <w:r w:rsidR="00CC5CDE">
        <w:rPr>
          <w:sz w:val="22"/>
          <w:szCs w:val="22"/>
        </w:rPr>
        <w:t xml:space="preserve"> wider</w:t>
      </w:r>
      <w:r>
        <w:rPr>
          <w:sz w:val="22"/>
          <w:szCs w:val="22"/>
        </w:rPr>
        <w:t xml:space="preserve"> policie</w:t>
      </w:r>
      <w:r w:rsidR="00CC5CDE">
        <w:rPr>
          <w:sz w:val="22"/>
          <w:szCs w:val="22"/>
        </w:rPr>
        <w:t xml:space="preserve">s set in place. Emails must </w:t>
      </w:r>
      <w:r>
        <w:rPr>
          <w:sz w:val="22"/>
          <w:szCs w:val="22"/>
        </w:rPr>
        <w:t xml:space="preserve">reflect the policies of my workplace </w:t>
      </w:r>
      <w:r w:rsidR="00357AC2">
        <w:rPr>
          <w:sz w:val="22"/>
          <w:szCs w:val="22"/>
        </w:rPr>
        <w:t>and be compliant with</w:t>
      </w:r>
      <w:r w:rsidR="000D45E8">
        <w:rPr>
          <w:sz w:val="22"/>
          <w:szCs w:val="22"/>
        </w:rPr>
        <w:t xml:space="preserve"> all</w:t>
      </w:r>
      <w:r w:rsidR="00357AC2">
        <w:rPr>
          <w:sz w:val="22"/>
          <w:szCs w:val="22"/>
        </w:rPr>
        <w:t xml:space="preserve"> applicable laws. For example, email must not contain offensive or discriminatory language or targeted abuse towards an individual, group or organisation. </w:t>
      </w:r>
    </w:p>
    <w:p w:rsidR="00357AC2" w:rsidRDefault="00357AC2" w:rsidP="006F0622">
      <w:pPr>
        <w:rPr>
          <w:sz w:val="22"/>
          <w:szCs w:val="22"/>
        </w:rPr>
      </w:pPr>
      <w:r>
        <w:rPr>
          <w:sz w:val="22"/>
          <w:szCs w:val="22"/>
        </w:rPr>
        <w:t xml:space="preserve">We are prohibited from sending spam emails and any spam emails received must be reported as spam via a security tool in outlook. These emails are reviewed internally by our IT system for further action. </w:t>
      </w:r>
      <w:r w:rsidR="000D45E8">
        <w:rPr>
          <w:sz w:val="22"/>
          <w:szCs w:val="22"/>
        </w:rPr>
        <w:t xml:space="preserve">If we have any concerns regarding suspicious software or activity on the network we are required to contact IT. </w:t>
      </w:r>
    </w:p>
    <w:p w:rsidR="00357AC2" w:rsidRDefault="00357AC2" w:rsidP="006F0622">
      <w:pPr>
        <w:rPr>
          <w:sz w:val="22"/>
          <w:szCs w:val="22"/>
        </w:rPr>
      </w:pPr>
      <w:r>
        <w:rPr>
          <w:sz w:val="22"/>
          <w:szCs w:val="22"/>
        </w:rPr>
        <w:t xml:space="preserve">On my personal computer I make sure to use a firewall and antivirus software. I ensure that these are routinely </w:t>
      </w:r>
      <w:r w:rsidR="00BE4475">
        <w:rPr>
          <w:sz w:val="22"/>
          <w:szCs w:val="22"/>
        </w:rPr>
        <w:t>kept updated with updates from the software developers. Using t</w:t>
      </w:r>
      <w:r w:rsidR="0025630A">
        <w:rPr>
          <w:sz w:val="22"/>
          <w:szCs w:val="22"/>
        </w:rPr>
        <w:t>his software helps to protect my computer</w:t>
      </w:r>
      <w:r w:rsidR="00BE4475">
        <w:rPr>
          <w:sz w:val="22"/>
          <w:szCs w:val="22"/>
        </w:rPr>
        <w:t xml:space="preserve"> fr</w:t>
      </w:r>
      <w:r w:rsidR="0098272F">
        <w:rPr>
          <w:sz w:val="22"/>
          <w:szCs w:val="22"/>
        </w:rPr>
        <w:t>om viruses, worms and malware</w:t>
      </w:r>
      <w:r w:rsidR="0025630A">
        <w:rPr>
          <w:sz w:val="22"/>
          <w:szCs w:val="22"/>
        </w:rPr>
        <w:t xml:space="preserve"> as</w:t>
      </w:r>
      <w:r w:rsidR="0098272F">
        <w:rPr>
          <w:sz w:val="22"/>
          <w:szCs w:val="22"/>
        </w:rPr>
        <w:t xml:space="preserve"> the files w</w:t>
      </w:r>
      <w:r w:rsidR="0025630A">
        <w:rPr>
          <w:sz w:val="22"/>
          <w:szCs w:val="22"/>
        </w:rPr>
        <w:t xml:space="preserve">ill get blocked by the software form downloading. </w:t>
      </w:r>
      <w:r w:rsidR="0098272F">
        <w:rPr>
          <w:sz w:val="22"/>
          <w:szCs w:val="22"/>
        </w:rPr>
        <w:t>I do not download software from unverifi</w:t>
      </w:r>
      <w:r w:rsidR="008871F7">
        <w:rPr>
          <w:sz w:val="22"/>
          <w:szCs w:val="22"/>
        </w:rPr>
        <w:t xml:space="preserve">ed sources due to the risk for malicious downloads. </w:t>
      </w:r>
      <w:r w:rsidR="00BE4475">
        <w:rPr>
          <w:sz w:val="22"/>
          <w:szCs w:val="22"/>
        </w:rPr>
        <w:t xml:space="preserve">I also use </w:t>
      </w:r>
      <w:r w:rsidR="008871F7">
        <w:rPr>
          <w:sz w:val="22"/>
          <w:szCs w:val="22"/>
        </w:rPr>
        <w:t xml:space="preserve">a software package called </w:t>
      </w:r>
      <w:r w:rsidR="00BE4475">
        <w:rPr>
          <w:sz w:val="22"/>
          <w:szCs w:val="22"/>
        </w:rPr>
        <w:t>CCleaner to remove cookies from my computer</w:t>
      </w:r>
      <w:r w:rsidR="00316E45">
        <w:rPr>
          <w:sz w:val="22"/>
          <w:szCs w:val="22"/>
        </w:rPr>
        <w:t xml:space="preserve"> that can track my activity, </w:t>
      </w:r>
      <w:r w:rsidR="00BE4475">
        <w:rPr>
          <w:sz w:val="22"/>
          <w:szCs w:val="22"/>
        </w:rPr>
        <w:t>c</w:t>
      </w:r>
      <w:r w:rsidR="00316E45">
        <w:rPr>
          <w:sz w:val="22"/>
          <w:szCs w:val="22"/>
        </w:rPr>
        <w:t xml:space="preserve">ause storage issues and slow down my browser. </w:t>
      </w:r>
    </w:p>
    <w:p w:rsidR="00CB4962" w:rsidRDefault="00CB4962" w:rsidP="006F0622">
      <w:pPr>
        <w:rPr>
          <w:sz w:val="22"/>
          <w:szCs w:val="22"/>
        </w:rPr>
      </w:pPr>
      <w:r>
        <w:rPr>
          <w:sz w:val="22"/>
          <w:szCs w:val="22"/>
        </w:rPr>
        <w:t xml:space="preserve">When using social media I am careful to abide by the acceptable use policy of the platform I am using. If I see content that is abusive I use the tools provided </w:t>
      </w:r>
      <w:r w:rsidR="008871F7">
        <w:rPr>
          <w:sz w:val="22"/>
          <w:szCs w:val="22"/>
        </w:rPr>
        <w:t xml:space="preserve">by the platform </w:t>
      </w:r>
      <w:r>
        <w:rPr>
          <w:sz w:val="22"/>
          <w:szCs w:val="22"/>
        </w:rPr>
        <w:t xml:space="preserve">to report the inappropriate </w:t>
      </w:r>
      <w:r w:rsidR="0098272F">
        <w:rPr>
          <w:sz w:val="22"/>
          <w:szCs w:val="22"/>
        </w:rPr>
        <w:t>behaviour. I also moderate my own beh</w:t>
      </w:r>
      <w:r w:rsidR="008871F7">
        <w:rPr>
          <w:sz w:val="22"/>
          <w:szCs w:val="22"/>
        </w:rPr>
        <w:t xml:space="preserve">aviour by following the acceptable use policy </w:t>
      </w:r>
      <w:r w:rsidR="00BD3D59">
        <w:rPr>
          <w:sz w:val="22"/>
          <w:szCs w:val="22"/>
        </w:rPr>
        <w:t xml:space="preserve">of the </w:t>
      </w:r>
      <w:r w:rsidR="008871F7">
        <w:rPr>
          <w:sz w:val="22"/>
          <w:szCs w:val="22"/>
        </w:rPr>
        <w:t xml:space="preserve">social media platform. </w:t>
      </w:r>
    </w:p>
    <w:p w:rsidR="00BE4475" w:rsidRPr="006F0622" w:rsidRDefault="00BE4475" w:rsidP="006F0622">
      <w:pPr>
        <w:rPr>
          <w:sz w:val="22"/>
          <w:szCs w:val="22"/>
        </w:rPr>
      </w:pPr>
    </w:p>
    <w:sectPr w:rsidR="00BE4475" w:rsidRPr="006F06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2A8" w:rsidRDefault="008662A8" w:rsidP="006F0622">
      <w:pPr>
        <w:spacing w:after="0" w:line="240" w:lineRule="auto"/>
      </w:pPr>
      <w:r>
        <w:separator/>
      </w:r>
    </w:p>
  </w:endnote>
  <w:endnote w:type="continuationSeparator" w:id="0">
    <w:p w:rsidR="008662A8" w:rsidRDefault="008662A8" w:rsidP="006F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2A8" w:rsidRDefault="008662A8" w:rsidP="006F0622">
      <w:pPr>
        <w:spacing w:after="0" w:line="240" w:lineRule="auto"/>
      </w:pPr>
      <w:r>
        <w:separator/>
      </w:r>
    </w:p>
  </w:footnote>
  <w:footnote w:type="continuationSeparator" w:id="0">
    <w:p w:rsidR="008662A8" w:rsidRDefault="008662A8" w:rsidP="006F0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622" w:rsidRDefault="006F0622">
    <w:pPr>
      <w:pStyle w:val="Header"/>
    </w:pPr>
    <w:r>
      <w:t>Rachael Ferris 26.01.22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622"/>
    <w:rsid w:val="000D45E8"/>
    <w:rsid w:val="00210DAB"/>
    <w:rsid w:val="0025630A"/>
    <w:rsid w:val="00316E45"/>
    <w:rsid w:val="00357AC2"/>
    <w:rsid w:val="004D0A5F"/>
    <w:rsid w:val="00502BFB"/>
    <w:rsid w:val="00591731"/>
    <w:rsid w:val="005F74A0"/>
    <w:rsid w:val="006F0622"/>
    <w:rsid w:val="008662A8"/>
    <w:rsid w:val="008871F7"/>
    <w:rsid w:val="0098272F"/>
    <w:rsid w:val="00A7683A"/>
    <w:rsid w:val="00BD3D59"/>
    <w:rsid w:val="00BD40A8"/>
    <w:rsid w:val="00BE4475"/>
    <w:rsid w:val="00CB4962"/>
    <w:rsid w:val="00CC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622"/>
    <w:rPr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F0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622"/>
    <w:rPr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622"/>
    <w:rPr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F0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622"/>
    <w:rPr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D23B376F</Template>
  <TotalTime>1</TotalTime>
  <Pages>1</Pages>
  <Words>295</Words>
  <Characters>1682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Ferris</dc:creator>
  <cp:lastModifiedBy>Rachael Ferris</cp:lastModifiedBy>
  <cp:revision>2</cp:revision>
  <dcterms:created xsi:type="dcterms:W3CDTF">2022-01-27T16:49:00Z</dcterms:created>
  <dcterms:modified xsi:type="dcterms:W3CDTF">2022-01-27T16:49:00Z</dcterms:modified>
</cp:coreProperties>
</file>